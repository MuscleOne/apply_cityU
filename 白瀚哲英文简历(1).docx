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D90" w:rsidRDefault="00ED3709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4546600</wp:posOffset>
                </wp:positionV>
                <wp:extent cx="4036695" cy="323850"/>
                <wp:effectExtent l="0" t="0" r="0" b="0"/>
                <wp:wrapNone/>
                <wp:docPr id="1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695" cy="3238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D84D90" w:rsidRDefault="00F241EC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HAnsi" w:eastAsia="Microsoft YaHei" w:hAnsi="Cambria"/>
                                <w:b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="Microsoft YaHei" w:hAnsi="Cambria" w:hint="eastAsia"/>
                                <w:b/>
                                <w:sz w:val="32"/>
                                <w:szCs w:val="32"/>
                              </w:rPr>
                              <w:t xml:space="preserve">RESEARCH  </w:t>
                            </w:r>
                            <w:r>
                              <w:rPr>
                                <w:rFonts w:asciiTheme="minorHAnsi" w:eastAsia="Microsoft YaHei" w:hAnsi="Cambria"/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Theme="minorHAnsi" w:eastAsia="Microsoft YaHei" w:hAnsi="Cambria" w:hint="eastAsia"/>
                                <w:b/>
                                <w:sz w:val="32"/>
                                <w:szCs w:val="32"/>
                              </w:rPr>
                              <w:t>XPERIENCES</w:t>
                            </w:r>
                            <w:proofErr w:type="gramEnd"/>
                          </w:p>
                          <w:p w:rsidR="00D84D90" w:rsidRDefault="00F241EC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Theme="minorHAnsi" w:eastAsia="Microsoft YaHei" w:hAnsi="Microsoft YaHei"/>
                                <w:b/>
                                <w:color w:val="2E75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Microsoft YaHei" w:hAnsi="Microsoft YaHei" w:hint="eastAsia"/>
                                <w:b/>
                                <w:color w:val="2E75B6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84D90" w:rsidRDefault="00D84D9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35.8pt;margin-top:358pt;width:317.85pt;height:25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" filled="f" stroked="f" strokeweight="1.25pt">
                <v:textbox>
                  <w:txbxContent>
                    <w:p w:rsidR="00D84D90" w:rsidRDefault="00F241EC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HAnsi" w:eastAsia="Microsoft YaHei" w:hAnsi="Cambria"/>
                          <w:b/>
                          <w:kern w:val="24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inorHAnsi" w:eastAsia="Microsoft YaHei" w:hAnsi="Cambria" w:hint="eastAsia"/>
                          <w:b/>
                          <w:sz w:val="32"/>
                          <w:szCs w:val="32"/>
                        </w:rPr>
                        <w:t xml:space="preserve">RESEARCH  </w:t>
                      </w:r>
                      <w:r>
                        <w:rPr>
                          <w:rFonts w:asciiTheme="minorHAnsi" w:eastAsia="Microsoft YaHei" w:hAnsi="Cambria"/>
                          <w:b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Theme="minorHAnsi" w:eastAsia="Microsoft YaHei" w:hAnsi="Cambria" w:hint="eastAsia"/>
                          <w:b/>
                          <w:sz w:val="32"/>
                          <w:szCs w:val="32"/>
                        </w:rPr>
                        <w:t>XPERIENCES</w:t>
                      </w:r>
                      <w:proofErr w:type="gramEnd"/>
                    </w:p>
                    <w:p w:rsidR="00D84D90" w:rsidRDefault="00F241EC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Theme="minorHAnsi" w:eastAsia="Microsoft YaHei" w:hAnsi="Microsoft YaHei"/>
                          <w:b/>
                          <w:color w:val="2E75B6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eastAsia="Microsoft YaHei" w:hAnsi="Microsoft YaHei" w:hint="eastAsia"/>
                          <w:b/>
                          <w:color w:val="2E75B6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84D90" w:rsidRDefault="00D84D9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FCA"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4712142</wp:posOffset>
            </wp:positionH>
            <wp:positionV relativeFrom="paragraph">
              <wp:posOffset>-481993</wp:posOffset>
            </wp:positionV>
            <wp:extent cx="1036955" cy="1383665"/>
            <wp:effectExtent l="0" t="0" r="14605" b="3175"/>
            <wp:wrapNone/>
            <wp:docPr id="18" name="图片 43" descr="C:\Users\cdbcl666\Desktop\微信图片_20230201103318.jpg微信图片_20230201103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3" descr="C:\Users\cdbcl666\Desktop\微信图片_20230201103318.jpg微信图片_20230201103318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8877935</wp:posOffset>
                </wp:positionV>
                <wp:extent cx="6831330" cy="342900"/>
                <wp:effectExtent l="0" t="0" r="1143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7055" y="9792335"/>
                          <a:ext cx="683133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Community volunteers during the COVID-19 pandemic.                   Mar.2020-Apr.2020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45.35pt;margin-top:699.05pt;width:537.9pt;height:2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" fillcolor="white [3201]" stroked="f" strokeweight=".5pt">
                <v:textbox>
                  <w:txbxContent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Community volunteers during the COVID-19 pandemic.                   Mar.2020-Apr.2020    </w:t>
                      </w: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8430895</wp:posOffset>
                </wp:positionV>
                <wp:extent cx="3199130" cy="551815"/>
                <wp:effectExtent l="4445" t="4445" r="1206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9455" y="9434195"/>
                          <a:ext cx="3199130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D90" w:rsidRDefault="00F241EC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HAnsi" w:eastAsia="Microsoft YaHei" w:hAnsi="Cambria"/>
                                <w:b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Microsoft YaHei" w:hAnsi="Cambria" w:hint="eastAsia"/>
                                <w:b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8" type="#_x0000_t202" style="position:absolute;left:0;text-align:left;margin-left:-44.35pt;margin-top:663.85pt;width:251.9pt;height:43.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" fillcolor="white [3201]" strokecolor="white [3212]" strokeweight=".5pt">
                <v:textbox>
                  <w:txbxContent>
                    <w:p w:rsidR="00D84D90" w:rsidRDefault="00F241EC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HAnsi" w:eastAsia="Microsoft YaHei" w:hAnsi="Cambria"/>
                          <w:b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Microsoft YaHei" w:hAnsi="Cambria" w:hint="eastAsia"/>
                          <w:b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VOLUNTEER EXPERIENCE</w:t>
                      </w: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6527165</wp:posOffset>
                </wp:positionV>
                <wp:extent cx="6696075" cy="1923415"/>
                <wp:effectExtent l="0" t="0" r="0" b="0"/>
                <wp:wrapNone/>
                <wp:docPr id="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92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Second class Scholarship of Jiamusi University in the autumn semester of 2018-2019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Passed CET-4 in the autumn semester of 2018-2019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The 2018-2019 Spring semester first-class scholarship of Jiamusi University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Pass CET-6 in the spring semester of 2018-2019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2018-2019 Jiamusi University Single Scholarship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First-class scholarship of Jiamusi University in the autumn semester of 2019-2020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First-class Scholarship of Jiamusi University in the spring semester of 2019-2020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2019-2020 Annual Merit Student of Jiamusi University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The Autumn semester of 2020-2021 Jiamusi University first-class Scholarship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Second-class Scholarship of Jiamusi University in the spring semester of 2021-2022</w:t>
                            </w:r>
                          </w:p>
                          <w:p w:rsidR="00D84D90" w:rsidRDefault="00D84D9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eastAsia="Microsoft YaHei" w:cs="Calibri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 w:rsidR="00D84D90" w:rsidRDefault="00F241E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Chars="150" w:firstLine="360"/>
                              <w:rPr>
                                <w:rFonts w:ascii="Calibri" w:eastAsia="Microsoft YaHei" w:hAnsi="Calibri" w:cs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/>
                                <w:color w:val="000000"/>
                                <w:kern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9" type="#_x0000_t202" style="position:absolute;left:0;text-align:left;margin-left:-47.05pt;margin-top:513.95pt;width:527.25pt;height:151.4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" filled="f" stroked="f">
                <v:textbox>
                  <w:txbxContent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Second class Scholarship of Jiamusi University in the autumn semester of 2018-2019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Passed CET-4 in the autumn semester of 2018-2019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The 2018-2019 Spring semester first-class scholarship of Jiamusi University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Pass CET-6 in the spring semester of 2018-2019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2018-2019 Jiamusi University Single Scholarship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First-class scholarship of Jiamusi University in the autumn semester of 2019-2020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First-class Scholarship of Jiamusi University in the spring semester of 2019-2020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2019-2020 Annual Merit Student of Jiamusi University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The Autumn semester of 2020-2021 Jiamusi University first-class Scholarship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Second-class Scholarship of Jiamusi University in the spring semester of 2021-2022</w:t>
                      </w:r>
                    </w:p>
                    <w:p w:rsidR="00D84D90" w:rsidRDefault="00D84D90">
                      <w:pPr>
                        <w:adjustRightInd w:val="0"/>
                        <w:snapToGrid w:val="0"/>
                        <w:spacing w:line="400" w:lineRule="exact"/>
                        <w:rPr>
                          <w:rFonts w:eastAsia="Microsoft YaHei" w:cs="Calibri"/>
                          <w:color w:val="000000"/>
                          <w:kern w:val="24"/>
                          <w:sz w:val="22"/>
                        </w:rPr>
                      </w:pPr>
                    </w:p>
                    <w:p w:rsidR="00D84D90" w:rsidRDefault="00F241E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Chars="150" w:firstLine="360"/>
                        <w:rPr>
                          <w:rFonts w:ascii="Calibri" w:eastAsia="Microsoft YaHei" w:hAnsi="Calibri" w:cs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eastAsia="Microsoft YaHei" w:hAnsi="Calibri" w:cs="Calibri"/>
                          <w:color w:val="000000"/>
                          <w:kern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6466205</wp:posOffset>
                </wp:positionV>
                <wp:extent cx="6480175" cy="0"/>
                <wp:effectExtent l="0" t="9525" r="15875" b="9525"/>
                <wp:wrapNone/>
                <wp:docPr id="16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4A1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3" o:spid="_x0000_s1026" type="#_x0000_t32" style="position:absolute;margin-left:-47.95pt;margin-top:509.15pt;width:510.25pt;height: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" strokeweight="1.5pt"/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6075680</wp:posOffset>
                </wp:positionV>
                <wp:extent cx="1252855" cy="441325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4D90" w:rsidRDefault="00F241EC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Microsoft YaHei" w:hAnsi="Cambria" w:hint="eastAsia"/>
                                <w:b/>
                                <w:sz w:val="32"/>
                                <w:szCs w:val="32"/>
                              </w:rPr>
                              <w:t>HONORS</w:t>
                            </w:r>
                            <w:r>
                              <w:rPr>
                                <w:rFonts w:asciiTheme="minorHAnsi" w:eastAsia="Microsoft YaHei" w:hAnsi="Cambria" w:cs="SimSun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84D90" w:rsidRDefault="00D84D90">
                            <w:pPr>
                              <w:rPr>
                                <w:rFonts w:ascii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-40.85pt;margin-top:478.4pt;width:98.65pt;height:34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" filled="f" stroked="f">
                <v:textbox>
                  <w:txbxContent>
                    <w:p w:rsidR="00D84D90" w:rsidRDefault="00F241EC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eastAsia="Microsoft YaHei" w:hAnsi="Cambria" w:hint="eastAsia"/>
                          <w:b/>
                          <w:sz w:val="32"/>
                          <w:szCs w:val="32"/>
                        </w:rPr>
                        <w:t>HONORS</w:t>
                      </w:r>
                      <w:r>
                        <w:rPr>
                          <w:rFonts w:asciiTheme="minorHAnsi" w:eastAsia="Microsoft YaHei" w:hAnsi="Cambria" w:cs="SimSun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84D90" w:rsidRDefault="00D84D90">
                      <w:pPr>
                        <w:rPr>
                          <w:rFonts w:ascii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8815705</wp:posOffset>
                </wp:positionV>
                <wp:extent cx="6480175" cy="0"/>
                <wp:effectExtent l="0" t="9525" r="12065" b="13335"/>
                <wp:wrapNone/>
                <wp:docPr id="3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57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3" o:spid="_x0000_s1026" type="#_x0000_t32" style="position:absolute;margin-left:-47.95pt;margin-top:694.15pt;width:510.25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" strokeweight="1.5pt"/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4984115</wp:posOffset>
                </wp:positionV>
                <wp:extent cx="6696075" cy="1362075"/>
                <wp:effectExtent l="0" t="0" r="0" b="0"/>
                <wp:wrapNone/>
                <wp:docPr id="3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865" y="8673465"/>
                          <a:ext cx="66960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Repair effect of oleanolic acid on intestinal mucosal barrier damage after chemotherapy in mice.</w:t>
                            </w:r>
                          </w:p>
                          <w:p w:rsidR="00D84D90" w:rsidRDefault="00F241EC">
                            <w:pPr>
                              <w:widowControl/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 xml:space="preserve">                                                                    May.2020-Present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The invention relates to a medical image film storage device and storage method thereof</w:t>
                            </w:r>
                          </w:p>
                          <w:p w:rsidR="00D84D90" w:rsidRDefault="00F241EC">
                            <w:pPr>
                              <w:widowControl/>
                              <w:adjustRightInd w:val="0"/>
                              <w:snapToGrid w:val="0"/>
                              <w:spacing w:line="280" w:lineRule="exact"/>
                              <w:ind w:firstLineChars="200" w:firstLine="480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 xml:space="preserve">                                                                May.2020-Present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An online medical service based on Internet +</w:t>
                            </w:r>
                          </w:p>
                          <w:p w:rsidR="00D84D90" w:rsidRDefault="00F241EC">
                            <w:pPr>
                              <w:widowControl/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 xml:space="preserve">                                                                    May.2020</w:t>
                            </w:r>
                          </w:p>
                          <w:p w:rsidR="00D84D90" w:rsidRDefault="00D84D90">
                            <w:pPr>
                              <w:widowControl/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31" type="#_x0000_t202" style="position:absolute;left:0;text-align:left;margin-left:-47.05pt;margin-top:392.45pt;width:527.25pt;height:107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" filled="f" stroked="f">
                <v:textbox>
                  <w:txbxContent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Repair effect of oleanolic acid on intestinal mucosal barrier damage after chemotherapy in mice.</w:t>
                      </w:r>
                    </w:p>
                    <w:p w:rsidR="00D84D90" w:rsidRDefault="00F241EC">
                      <w:pPr>
                        <w:widowControl/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 xml:space="preserve">                                                                    May.2020-Present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The invention relates to a medical image film storage device and storage method thereof</w:t>
                      </w:r>
                    </w:p>
                    <w:p w:rsidR="00D84D90" w:rsidRDefault="00F241EC">
                      <w:pPr>
                        <w:widowControl/>
                        <w:adjustRightInd w:val="0"/>
                        <w:snapToGrid w:val="0"/>
                        <w:spacing w:line="280" w:lineRule="exact"/>
                        <w:ind w:firstLineChars="200" w:firstLine="480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 xml:space="preserve">                                                                May.2020-Present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An online medical service based on Internet +</w:t>
                      </w:r>
                    </w:p>
                    <w:p w:rsidR="00D84D90" w:rsidRDefault="00F241EC">
                      <w:pPr>
                        <w:widowControl/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 xml:space="preserve">                                                                    May.2020</w:t>
                      </w:r>
                    </w:p>
                    <w:p w:rsidR="00D84D90" w:rsidRDefault="00D84D90">
                      <w:pPr>
                        <w:widowControl/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4895215</wp:posOffset>
                </wp:positionV>
                <wp:extent cx="6439535" cy="0"/>
                <wp:effectExtent l="0" t="0" r="0" b="0"/>
                <wp:wrapNone/>
                <wp:docPr id="11" name="自选图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53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B309E" id="自选图形 159" o:spid="_x0000_s1026" type="#_x0000_t32" style="position:absolute;margin-left:-47.25pt;margin-top:385.45pt;width:507.05pt;height: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" strokeweight="1.5pt"/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2602230</wp:posOffset>
                </wp:positionV>
                <wp:extent cx="6696075" cy="1930400"/>
                <wp:effectExtent l="0" t="0" r="0" b="0"/>
                <wp:wrapNone/>
                <wp:docPr id="20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70865" y="3683000"/>
                          <a:ext cx="6696075" cy="19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D84D90" w:rsidRDefault="00F241EC">
                            <w:pPr>
                              <w:widowControl/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Jul. 2022 - Present</w:t>
                            </w:r>
                            <w:r>
                              <w:rPr>
                                <w:rFonts w:ascii="Calibri" w:eastAsia="Microsoft YaHei" w:hAnsi="Calibri" w:cs="Calibri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ab/>
                              <w:t xml:space="preserve">       Heilongjiang Provincial Hospital              Intern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Mastered the basic medication rules of common heart diseases and visited the simple interventional therapy.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Visited and learned about the use of colposcope in obstetrics and gynecology.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Mastered the skills of cardiac physical examination, neck and chest physical examination, tracheal intubation, abdominal physical examination, urethral catheterization in nursing department, physical examination of children's growth, cardiopulmonary resuscitation, etc.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Visited and mastered thoracentesis, lumbar puncture, abdominal cavity washing, bone marrow puncture.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Master the aseptic preparation before surgery.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32" type="#_x0000_t202" style="position:absolute;left:0;text-align:left;margin-left:-49.05pt;margin-top:204.9pt;width:527.25pt;height:15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" filled="f" stroked="f">
                <v:textbox>
                  <w:txbxContent>
                    <w:p w:rsidR="00D84D90" w:rsidRDefault="00F241EC">
                      <w:pPr>
                        <w:widowControl/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Jul. 2022 - Present</w:t>
                      </w:r>
                      <w:r>
                        <w:rPr>
                          <w:rFonts w:ascii="Calibri" w:eastAsia="Microsoft YaHei" w:hAnsi="Calibri" w:cs="Calibri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ab/>
                        <w:t xml:space="preserve">       Heilongjiang Provincial Hospital              Intern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Mastered the basic medication rules of common heart diseases and visited the simple interventional therapy.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Visited and learned about the use of colposcope in obstetrics and gynecology.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Mastered the skills of cardiac physical examination, neck and chest physical examination, tracheal intubation, abdominal physical examination, urethral catheterization in nursing department, physical examination of children's growth, cardiopulmonary resuscitation, etc.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Visited and mastered thoracentesis, lumbar puncture, abdominal cavity washing, bone marrow puncture.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Master the aseptic preparation before surgery.</w:t>
                      </w: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2476500</wp:posOffset>
                </wp:positionV>
                <wp:extent cx="6480175" cy="0"/>
                <wp:effectExtent l="0" t="9525" r="15875" b="9525"/>
                <wp:wrapNone/>
                <wp:docPr id="10" name="自选图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003AC" id="自选图形 158" o:spid="_x0000_s1026" type="#_x0000_t32" style="position:absolute;margin-left:-48.25pt;margin-top:195pt;width:510.25pt;height:0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" strokeweight="1.5pt"/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2087245</wp:posOffset>
                </wp:positionV>
                <wp:extent cx="2808605" cy="390525"/>
                <wp:effectExtent l="0" t="0" r="0" b="0"/>
                <wp:wrapNone/>
                <wp:docPr id="4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3905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D84D90" w:rsidRDefault="00F241EC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HAnsi" w:eastAsia="Microsoft YaHei" w:hAnsi="Cambria"/>
                                <w:b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="Microsoft YaHei" w:hAnsi="Cambria" w:hint="eastAsia"/>
                                <w:b/>
                                <w:sz w:val="32"/>
                                <w:szCs w:val="32"/>
                              </w:rPr>
                              <w:t xml:space="preserve">CLINICAL  </w:t>
                            </w:r>
                            <w:r>
                              <w:rPr>
                                <w:rFonts w:asciiTheme="minorHAnsi" w:eastAsia="Microsoft YaHei" w:hAnsi="Cambria"/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Theme="minorHAnsi" w:eastAsia="Microsoft YaHei" w:hAnsi="Cambria" w:hint="eastAsia"/>
                                <w:b/>
                                <w:sz w:val="32"/>
                                <w:szCs w:val="32"/>
                              </w:rPr>
                              <w:t>XPERIENCES</w:t>
                            </w:r>
                            <w:proofErr w:type="gramEnd"/>
                          </w:p>
                          <w:p w:rsidR="00D84D90" w:rsidRDefault="00D84D9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3" o:spid="_x0000_s1033" type="#_x0000_t202" style="position:absolute;left:0;text-align:left;margin-left:-49.85pt;margin-top:164.35pt;width:221.15pt;height:30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" filled="f" stroked="f" strokeweight="1.25pt">
                <v:textbox>
                  <w:txbxContent>
                    <w:p w:rsidR="00D84D90" w:rsidRDefault="00F241EC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HAnsi" w:eastAsia="Microsoft YaHei" w:hAnsi="Cambria"/>
                          <w:b/>
                          <w:kern w:val="24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Theme="minorHAnsi" w:eastAsia="Microsoft YaHei" w:hAnsi="Cambria" w:hint="eastAsia"/>
                          <w:b/>
                          <w:sz w:val="32"/>
                          <w:szCs w:val="32"/>
                        </w:rPr>
                        <w:t xml:space="preserve">CLINICAL  </w:t>
                      </w:r>
                      <w:r>
                        <w:rPr>
                          <w:rFonts w:asciiTheme="minorHAnsi" w:eastAsia="Microsoft YaHei" w:hAnsi="Cambria"/>
                          <w:b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Theme="minorHAnsi" w:eastAsia="Microsoft YaHei" w:hAnsi="Cambria" w:hint="eastAsia"/>
                          <w:b/>
                          <w:sz w:val="32"/>
                          <w:szCs w:val="32"/>
                        </w:rPr>
                        <w:t>XPERIENCES</w:t>
                      </w:r>
                      <w:proofErr w:type="gramEnd"/>
                    </w:p>
                    <w:p w:rsidR="00D84D90" w:rsidRDefault="00D84D9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HAnsi"/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1325245</wp:posOffset>
                </wp:positionV>
                <wp:extent cx="6696075" cy="707390"/>
                <wp:effectExtent l="0" t="0" r="0" b="0"/>
                <wp:wrapNone/>
                <wp:docPr id="3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865" y="2277745"/>
                          <a:ext cx="669607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4D90" w:rsidRDefault="00F241E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eastAsia="Microsoft YaHei" w:cs="Calibri"/>
                                <w:b/>
                                <w:color w:val="7F61AC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eastAsia="Microsoft YaHei" w:hAnsi="Calibri" w:cs="Calibri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Sep. 2018 - Jul. 2023</w:t>
                            </w:r>
                            <w:r>
                              <w:rPr>
                                <w:rFonts w:ascii="Calibri" w:eastAsia="Microsoft YaHei" w:hAnsi="Calibri" w:cs="Calibri" w:hint="eastAsia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Jiamusi University </w:t>
                            </w:r>
                            <w:r>
                              <w:rPr>
                                <w:rFonts w:ascii="Calibri" w:eastAsia="Microsoft YaHei" w:hAnsi="Calibri" w:cs="Calibri" w:hint="eastAsia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alibri" w:eastAsia="Microsoft YaHei" w:hAnsi="Calibri" w:cs="Calibri" w:hint="eastAsia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Clinical Medicine </w:t>
                            </w:r>
                            <w:r>
                              <w:rPr>
                                <w:rFonts w:eastAsia="Microsoft YaHei" w:cs="Calibri"/>
                                <w:b/>
                                <w:color w:val="7F61AC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  <w:t xml:space="preserve">GPA: </w:t>
                            </w: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90.05</w:t>
                            </w:r>
                            <w:r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  <w:t xml:space="preserve">/100, Major Ranking: </w:t>
                            </w: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359</w:t>
                            </w:r>
                            <w:r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  <w:t xml:space="preserve">(top </w:t>
                            </w: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  <w:t>%).</w:t>
                            </w:r>
                          </w:p>
                          <w:p w:rsidR="00D84D90" w:rsidRDefault="00F241E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  <w:t>CET6(</w:t>
                            </w:r>
                            <w:r>
                              <w:rPr>
                                <w:rFonts w:ascii="Calibri" w:eastAsia="Microsoft YaHei" w:hAnsi="Calibri" w:cs="Calibri" w:hint="eastAsia"/>
                                <w:kern w:val="0"/>
                                <w:sz w:val="24"/>
                                <w:szCs w:val="24"/>
                              </w:rPr>
                              <w:t>461</w:t>
                            </w:r>
                            <w:r>
                              <w:rPr>
                                <w:rFonts w:ascii="Calibri" w:eastAsia="Microsoft YaHei" w:hAnsi="Calibri" w:cs="Calibri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  <w:p w:rsidR="00D84D90" w:rsidRDefault="00F241E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Chars="150" w:firstLine="300"/>
                              <w:rPr>
                                <w:rFonts w:eastAsia="Microsoft YaHei" w:cs="Calibri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eastAsia="Microsoft YaHei" w:cs="Calibri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34" type="#_x0000_t202" style="position:absolute;left:0;text-align:left;margin-left:-54.05pt;margin-top:104.35pt;width:527.25pt;height:55.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" filled="f" stroked="f">
                <v:textbox>
                  <w:txbxContent>
                    <w:p w:rsidR="00D84D90" w:rsidRDefault="00F241E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eastAsia="Microsoft YaHei" w:cs="Calibri"/>
                          <w:b/>
                          <w:color w:val="7F61AC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Calibri" w:eastAsia="Microsoft YaHei" w:hAnsi="Calibri" w:cs="Calibri" w:hint="eastAsia"/>
                          <w:b/>
                          <w:bCs/>
                          <w:sz w:val="26"/>
                          <w:szCs w:val="26"/>
                        </w:rPr>
                        <w:t>Sep. 2018 - Jul. 2023</w:t>
                      </w:r>
                      <w:r>
                        <w:rPr>
                          <w:rFonts w:ascii="Calibri" w:eastAsia="Microsoft YaHei" w:hAnsi="Calibri" w:cs="Calibri" w:hint="eastAsia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Jiamusi University </w:t>
                      </w:r>
                      <w:r>
                        <w:rPr>
                          <w:rFonts w:ascii="Calibri" w:eastAsia="Microsoft YaHei" w:hAnsi="Calibri" w:cs="Calibri" w:hint="eastAsia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</w:t>
                      </w:r>
                      <w:r>
                        <w:rPr>
                          <w:rFonts w:ascii="Calibri" w:eastAsia="Microsoft YaHei" w:hAnsi="Calibri" w:cs="Calibri" w:hint="eastAsia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Clinical Medicine </w:t>
                      </w:r>
                      <w:r>
                        <w:rPr>
                          <w:rFonts w:eastAsia="Microsoft YaHei" w:cs="Calibri"/>
                          <w:b/>
                          <w:color w:val="7F61AC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  <w:t xml:space="preserve">GPA: </w:t>
                      </w: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90.05</w:t>
                      </w:r>
                      <w:r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  <w:t xml:space="preserve">/100, Major Ranking: </w:t>
                      </w: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359</w:t>
                      </w:r>
                      <w:r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  <w:t xml:space="preserve">(top </w:t>
                      </w: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  <w:t>%).</w:t>
                      </w:r>
                    </w:p>
                    <w:p w:rsidR="00D84D90" w:rsidRDefault="00F241EC"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80" w:lineRule="exact"/>
                        <w:jc w:val="left"/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  <w:t>CET6(</w:t>
                      </w:r>
                      <w:r>
                        <w:rPr>
                          <w:rFonts w:ascii="Calibri" w:eastAsia="Microsoft YaHei" w:hAnsi="Calibri" w:cs="Calibri" w:hint="eastAsia"/>
                          <w:kern w:val="0"/>
                          <w:sz w:val="24"/>
                          <w:szCs w:val="24"/>
                        </w:rPr>
                        <w:t>461</w:t>
                      </w:r>
                      <w:r>
                        <w:rPr>
                          <w:rFonts w:ascii="Calibri" w:eastAsia="Microsoft YaHei" w:hAnsi="Calibri" w:cs="Calibri"/>
                          <w:kern w:val="0"/>
                          <w:sz w:val="24"/>
                          <w:szCs w:val="24"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D84D90" w:rsidRDefault="00F241E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Chars="150" w:firstLine="300"/>
                        <w:rPr>
                          <w:rFonts w:eastAsia="Microsoft YaHei" w:cs="Calibri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eastAsia="Microsoft YaHei" w:cs="Calibri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108585</wp:posOffset>
                </wp:positionV>
                <wp:extent cx="2557145" cy="546100"/>
                <wp:effectExtent l="0" t="0" r="0" b="0"/>
                <wp:wrapNone/>
                <wp:docPr id="13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40075" y="1068705"/>
                          <a:ext cx="255714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4D90" w:rsidRDefault="00F241E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TEL :</w:t>
                            </w:r>
                            <w:proofErr w:type="gramEnd"/>
                            <w:r>
                              <w:rPr>
                                <w:rFonts w:ascii="Calibri" w:eastAsia="Microsoft YaHei" w:hAnsi="Microsoft YaHei" w:hint="eastAsia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+86 </w:t>
                            </w:r>
                            <w:r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Microsoft YaHei" w:hAnsi="Microsoft YaHei" w:hint="eastAsia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15903143169</w:t>
                            </w:r>
                          </w:p>
                          <w:p w:rsidR="00D84D90" w:rsidRDefault="00F241E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Microsoft YaHei" w:hAnsi="Microsoft YaHei" w:hint="eastAsia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E-</w:t>
                            </w:r>
                            <w:r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Mail :</w:t>
                            </w:r>
                            <w:proofErr w:type="gramEnd"/>
                            <w:r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Microsoft YaHei" w:hAnsi="Microsoft YaHei" w:hint="eastAsia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bnndyo@163.com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35" type="#_x0000_t202" style="position:absolute;left:0;text-align:left;margin-left:130.7pt;margin-top:8.55pt;width:201.35pt;height:4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" filled="f" stroked="f">
                <v:textbox>
                  <w:txbxContent>
                    <w:p w:rsidR="00D84D90" w:rsidRDefault="00F241E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  <w:t>TEL :</w:t>
                      </w:r>
                      <w:proofErr w:type="gramEnd"/>
                      <w:r>
                        <w:rPr>
                          <w:rFonts w:ascii="Calibri" w:eastAsia="Microsoft YaHei" w:hAnsi="Microsoft YaHei" w:hint="eastAsia"/>
                          <w:color w:val="000000"/>
                          <w:kern w:val="24"/>
                          <w:sz w:val="26"/>
                          <w:szCs w:val="26"/>
                        </w:rPr>
                        <w:t xml:space="preserve">+86 </w:t>
                      </w:r>
                      <w:r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Microsoft YaHei" w:hAnsi="Microsoft YaHei" w:hint="eastAsia"/>
                          <w:color w:val="000000"/>
                          <w:kern w:val="24"/>
                          <w:sz w:val="26"/>
                          <w:szCs w:val="26"/>
                        </w:rPr>
                        <w:t>15903143169</w:t>
                      </w:r>
                    </w:p>
                    <w:p w:rsidR="00D84D90" w:rsidRDefault="00F241E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Calibri" w:eastAsia="Microsoft YaHei" w:hAnsi="Microsoft YaHei" w:hint="eastAsia"/>
                          <w:color w:val="000000"/>
                          <w:kern w:val="24"/>
                          <w:sz w:val="26"/>
                          <w:szCs w:val="26"/>
                        </w:rPr>
                        <w:t>E-</w:t>
                      </w:r>
                      <w:r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  <w:t>Mail :</w:t>
                      </w:r>
                      <w:proofErr w:type="gramEnd"/>
                      <w:r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Microsoft YaHei" w:hAnsi="Microsoft YaHei" w:hint="eastAsia"/>
                          <w:color w:val="000000"/>
                          <w:kern w:val="24"/>
                          <w:sz w:val="26"/>
                          <w:szCs w:val="26"/>
                        </w:rPr>
                        <w:t>bnndyo@163.com</w:t>
                      </w: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108585</wp:posOffset>
                </wp:positionV>
                <wp:extent cx="4088130" cy="871220"/>
                <wp:effectExtent l="0" t="0" r="0" b="0"/>
                <wp:wrapNone/>
                <wp:docPr id="229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9140" y="1068705"/>
                          <a:ext cx="408813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4D90" w:rsidRDefault="00F241E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Birthday :</w:t>
                            </w:r>
                            <w:proofErr w:type="gramEnd"/>
                            <w:r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0</w:t>
                            </w:r>
                            <w:r>
                              <w:rPr>
                                <w:rFonts w:ascii="Calibri" w:eastAsia="Microsoft YaHei" w:hAnsi="Microsoft YaHei" w:hint="eastAsia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9</w:t>
                            </w:r>
                            <w:r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="Calibri" w:eastAsia="Microsoft YaHei" w:hAnsi="Microsoft YaHei" w:hint="eastAsia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08</w:t>
                            </w:r>
                            <w:r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="Calibri" w:eastAsia="Microsoft YaHei" w:hAnsi="Microsoft YaHei" w:hint="eastAsia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2000</w:t>
                            </w:r>
                          </w:p>
                          <w:p w:rsidR="00D84D90" w:rsidRDefault="00F241E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Location :</w:t>
                            </w:r>
                            <w:proofErr w:type="gramEnd"/>
                            <w:r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Microsoft YaHei" w:hAnsi="Microsoft YaHei" w:hint="eastAsia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Hebei province</w:t>
                            </w:r>
                          </w:p>
                          <w:p w:rsidR="00D84D90" w:rsidRDefault="00F241E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Research Interest: </w:t>
                            </w:r>
                            <w:r>
                              <w:rPr>
                                <w:rFonts w:ascii="Calibri" w:eastAsia="Microsoft YaHei" w:hAnsi="Microsoft YaHei" w:hint="eastAsia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Public Health and Epidemiology</w:t>
                            </w:r>
                          </w:p>
                          <w:p w:rsidR="00D84D90" w:rsidRDefault="00D84D90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:rsidR="00D84D90" w:rsidRDefault="00D84D90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eastAsia="Microsoft YaHei" w:hAnsi="Microsoft YaHe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-53.85pt;margin-top:8.55pt;width:321.9pt;height:68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" filled="f" stroked="f">
                <v:textbox>
                  <w:txbxContent>
                    <w:p w:rsidR="00D84D90" w:rsidRDefault="00F241E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  <w:t>Birthday :</w:t>
                      </w:r>
                      <w:proofErr w:type="gramEnd"/>
                      <w:r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  <w:t xml:space="preserve"> 0</w:t>
                      </w:r>
                      <w:r>
                        <w:rPr>
                          <w:rFonts w:ascii="Calibri" w:eastAsia="Microsoft YaHei" w:hAnsi="Microsoft YaHei" w:hint="eastAsia"/>
                          <w:color w:val="000000"/>
                          <w:kern w:val="24"/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="Calibri" w:eastAsia="Microsoft YaHei" w:hAnsi="Microsoft YaHei" w:hint="eastAsia"/>
                          <w:color w:val="000000"/>
                          <w:kern w:val="24"/>
                          <w:sz w:val="26"/>
                          <w:szCs w:val="26"/>
                        </w:rPr>
                        <w:t>08</w:t>
                      </w:r>
                      <w:r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="Calibri" w:eastAsia="Microsoft YaHei" w:hAnsi="Microsoft YaHei" w:hint="eastAsia"/>
                          <w:color w:val="000000"/>
                          <w:kern w:val="24"/>
                          <w:sz w:val="26"/>
                          <w:szCs w:val="26"/>
                        </w:rPr>
                        <w:t>2000</w:t>
                      </w:r>
                    </w:p>
                    <w:p w:rsidR="00D84D90" w:rsidRDefault="00F241E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  <w:t>Location :</w:t>
                      </w:r>
                      <w:proofErr w:type="gramEnd"/>
                      <w:r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Microsoft YaHei" w:hAnsi="Microsoft YaHei" w:hint="eastAsia"/>
                          <w:color w:val="000000"/>
                          <w:kern w:val="24"/>
                          <w:sz w:val="26"/>
                          <w:szCs w:val="26"/>
                        </w:rPr>
                        <w:t>Hebei province</w:t>
                      </w:r>
                    </w:p>
                    <w:p w:rsidR="00D84D90" w:rsidRDefault="00F241E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  <w:t xml:space="preserve">Research Interest: </w:t>
                      </w:r>
                      <w:r>
                        <w:rPr>
                          <w:rFonts w:ascii="Calibri" w:eastAsia="Microsoft YaHei" w:hAnsi="Microsoft YaHei" w:hint="eastAsia"/>
                          <w:color w:val="000000"/>
                          <w:kern w:val="24"/>
                          <w:sz w:val="26"/>
                          <w:szCs w:val="26"/>
                        </w:rPr>
                        <w:t>Public Health and Epidemiology</w:t>
                      </w:r>
                    </w:p>
                    <w:p w:rsidR="00D84D90" w:rsidRDefault="00D84D90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</w:pPr>
                    </w:p>
                    <w:p w:rsidR="00D84D90" w:rsidRDefault="00D84D90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eastAsia="Microsoft YaHei" w:hAnsi="Microsoft YaHei"/>
                          <w:color w:val="000000"/>
                          <w:kern w:val="24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1313815</wp:posOffset>
                </wp:positionV>
                <wp:extent cx="6480175" cy="0"/>
                <wp:effectExtent l="0" t="9525" r="15875" b="9525"/>
                <wp:wrapNone/>
                <wp:docPr id="9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B99CA" id="自选图形 157" o:spid="_x0000_s1026" type="#_x0000_t32" style="position:absolute;margin-left:-45.25pt;margin-top:103.45pt;width:510.25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" strokeweight="1.5pt"/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991870</wp:posOffset>
                </wp:positionV>
                <wp:extent cx="1623060" cy="350520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4D90" w:rsidRDefault="00F241EC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HAnsi" w:eastAsia="Microsoft YaHei" w:hAnsi="Microsoft YaHei"/>
                                <w:b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Microsoft YaHei" w:hAnsi="Cambria"/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Theme="minorHAnsi" w:eastAsia="Microsoft YaHei" w:hAnsi="Cambria" w:hint="eastAsia"/>
                                <w:b/>
                                <w:sz w:val="32"/>
                                <w:szCs w:val="32"/>
                              </w:rPr>
                              <w:t xml:space="preserve">DUCATION </w:t>
                            </w:r>
                            <w:r>
                              <w:rPr>
                                <w:rFonts w:asciiTheme="minorHAnsi" w:eastAsia="Microsoft YaHei" w:hint="eastAsia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-53.85pt;margin-top:78.1pt;width:127.8pt;height:27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" filled="f" stroked="f">
                <v:textbox>
                  <w:txbxContent>
                    <w:p w:rsidR="00D84D90" w:rsidRDefault="00F241EC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HAnsi" w:eastAsia="Microsoft YaHei" w:hAnsi="Microsoft YaHei"/>
                          <w:b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eastAsia="Microsoft YaHei" w:hAnsi="Cambria"/>
                          <w:b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Theme="minorHAnsi" w:eastAsia="Microsoft YaHei" w:hAnsi="Cambria" w:hint="eastAsia"/>
                          <w:b/>
                          <w:sz w:val="32"/>
                          <w:szCs w:val="32"/>
                        </w:rPr>
                        <w:t xml:space="preserve">DUCATION </w:t>
                      </w:r>
                      <w:r>
                        <w:rPr>
                          <w:rFonts w:asciiTheme="minorHAnsi" w:eastAsia="Microsoft YaHei" w:hint="eastAsia"/>
                          <w:b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-483235</wp:posOffset>
                </wp:positionV>
                <wp:extent cx="4544060" cy="495300"/>
                <wp:effectExtent l="0" t="0" r="0" b="0"/>
                <wp:wrapNone/>
                <wp:docPr id="6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4D90" w:rsidRDefault="00F241EC"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Calibri" w:eastAsia="Microsoft YaHe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Microsoft YaHei" w:hAnsi="Calibri" w:cs="Calibri" w:hint="eastAsia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  <w:t>Hanzhe</w:t>
                            </w:r>
                            <w:proofErr w:type="spellEnd"/>
                            <w:r>
                              <w:rPr>
                                <w:rFonts w:ascii="Calibri" w:eastAsia="Microsoft YaHei" w:hAnsi="Calibri" w:cs="Calibri" w:hint="eastAsia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  <w:t xml:space="preserve"> Bai</w:t>
                            </w:r>
                            <w:r>
                              <w:rPr>
                                <w:rFonts w:ascii="Calibri" w:eastAsia="Microsoft YaHei" w:hAnsi="Calibri" w:cs="Calibri" w:hint="eastAsia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  <w:t>（白瀚哲）</w:t>
                            </w:r>
                            <w:r>
                              <w:rPr>
                                <w:rFonts w:ascii="Calibri" w:eastAsia="Microsoft YaHei" w:hAnsi="Calibri" w:cs="Calibri" w:hint="eastAsia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Mechanical Engineer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2" o:spid="_x0000_s1038" type="#_x0000_t202" style="position:absolute;left:0;text-align:left;margin-left:-44.55pt;margin-top:-38.05pt;width:357.8pt;height:3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" filled="f" stroked="f">
                <v:textbox>
                  <w:txbxContent>
                    <w:p w:rsidR="00D84D90" w:rsidRDefault="00F241EC"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Calibri" w:eastAsia="Microsoft YaHe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Calibri" w:eastAsia="Microsoft YaHei" w:hAnsi="Calibri" w:cs="Calibri" w:hint="eastAsia"/>
                          <w:b/>
                          <w:bCs/>
                          <w:color w:val="000000"/>
                          <w:sz w:val="50"/>
                          <w:szCs w:val="50"/>
                        </w:rPr>
                        <w:t>Hanzhe</w:t>
                      </w:r>
                      <w:proofErr w:type="spellEnd"/>
                      <w:r>
                        <w:rPr>
                          <w:rFonts w:ascii="Calibri" w:eastAsia="Microsoft YaHei" w:hAnsi="Calibri" w:cs="Calibri" w:hint="eastAsia"/>
                          <w:b/>
                          <w:bCs/>
                          <w:color w:val="000000"/>
                          <w:sz w:val="50"/>
                          <w:szCs w:val="50"/>
                        </w:rPr>
                        <w:t xml:space="preserve"> Bai</w:t>
                      </w:r>
                      <w:r>
                        <w:rPr>
                          <w:rFonts w:ascii="Calibri" w:eastAsia="Microsoft YaHei" w:hAnsi="Calibri" w:cs="Calibri" w:hint="eastAsia"/>
                          <w:b/>
                          <w:bCs/>
                          <w:color w:val="000000"/>
                          <w:sz w:val="50"/>
                          <w:szCs w:val="50"/>
                        </w:rPr>
                        <w:t>（白瀚哲）</w:t>
                      </w:r>
                      <w:r>
                        <w:rPr>
                          <w:rFonts w:ascii="Calibri" w:eastAsia="Microsoft YaHei" w:hAnsi="Calibri" w:cs="Calibri" w:hint="eastAsia"/>
                          <w:b/>
                          <w:bCs/>
                          <w:color w:val="000000"/>
                          <w:sz w:val="30"/>
                          <w:szCs w:val="30"/>
                        </w:rPr>
                        <w:t>Mechanical Engineer</w:t>
                      </w:r>
                    </w:p>
                  </w:txbxContent>
                </v:textbox>
              </v:shape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3810</wp:posOffset>
                </wp:positionV>
                <wp:extent cx="4608195" cy="36195"/>
                <wp:effectExtent l="0" t="0" r="1905" b="1905"/>
                <wp:wrapNone/>
                <wp:docPr id="17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DAED489" id="矩形 25" o:spid="_x0000_s1026" style="position:absolute;margin-left:-46.7pt;margin-top:.3pt;width:362.85pt;height:2.8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" fillcolor="black" stroked="f"/>
            </w:pict>
          </mc:Fallback>
        </mc:AlternateContent>
      </w:r>
      <w:r w:rsidR="00F241E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-1198245</wp:posOffset>
                </wp:positionH>
                <wp:positionV relativeFrom="paragraph">
                  <wp:posOffset>-1148080</wp:posOffset>
                </wp:positionV>
                <wp:extent cx="179705" cy="11160125"/>
                <wp:effectExtent l="0" t="0" r="10795" b="3175"/>
                <wp:wrapNone/>
                <wp:docPr id="1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1160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13523B4" id="矩形 28" o:spid="_x0000_s1026" style="position:absolute;margin-left:-94.35pt;margin-top:-90.4pt;width:14.15pt;height:878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" fillcolor="black" stroked="f"/>
            </w:pict>
          </mc:Fallback>
        </mc:AlternateContent>
      </w:r>
    </w:p>
    <w:sectPr w:rsidR="00D84D90">
      <w:pgSz w:w="11906" w:h="16838"/>
      <w:pgMar w:top="1440" w:right="1800" w:bottom="363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3D2" w:rsidRDefault="00A153D2" w:rsidP="00B42FCA">
      <w:r>
        <w:separator/>
      </w:r>
    </w:p>
  </w:endnote>
  <w:endnote w:type="continuationSeparator" w:id="0">
    <w:p w:rsidR="00A153D2" w:rsidRDefault="00A153D2" w:rsidP="00B4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3D2" w:rsidRDefault="00A153D2" w:rsidP="00B42FCA">
      <w:r>
        <w:separator/>
      </w:r>
    </w:p>
  </w:footnote>
  <w:footnote w:type="continuationSeparator" w:id="0">
    <w:p w:rsidR="00A153D2" w:rsidRDefault="00A153D2" w:rsidP="00B42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C9693"/>
    <w:multiLevelType w:val="singleLevel"/>
    <w:tmpl w:val="3C6C96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jb3VudCI6MSwiaGRpZCI6Ijk1NWQ2YTc4MjYxNzg1ODIzOTcxOGFhZGRmZDRjYmIzIiwidXNlckNvdW50IjoxfQ=="/>
  </w:docVars>
  <w:rsids>
    <w:rsidRoot w:val="348C3C0A"/>
    <w:rsid w:val="00054CCB"/>
    <w:rsid w:val="0008224D"/>
    <w:rsid w:val="000B18DE"/>
    <w:rsid w:val="00157719"/>
    <w:rsid w:val="001E6C6D"/>
    <w:rsid w:val="00242E77"/>
    <w:rsid w:val="00277CF1"/>
    <w:rsid w:val="00282D26"/>
    <w:rsid w:val="00310FD2"/>
    <w:rsid w:val="003B3E07"/>
    <w:rsid w:val="00446522"/>
    <w:rsid w:val="00462539"/>
    <w:rsid w:val="00467468"/>
    <w:rsid w:val="005F224E"/>
    <w:rsid w:val="00674B94"/>
    <w:rsid w:val="006C70DA"/>
    <w:rsid w:val="007916BC"/>
    <w:rsid w:val="00791E9D"/>
    <w:rsid w:val="007A7CFD"/>
    <w:rsid w:val="0082083A"/>
    <w:rsid w:val="0083777F"/>
    <w:rsid w:val="0085722C"/>
    <w:rsid w:val="008A71A3"/>
    <w:rsid w:val="00926CE7"/>
    <w:rsid w:val="009957D0"/>
    <w:rsid w:val="00A153D2"/>
    <w:rsid w:val="00A24A30"/>
    <w:rsid w:val="00A52BBD"/>
    <w:rsid w:val="00AF58DB"/>
    <w:rsid w:val="00B32FBC"/>
    <w:rsid w:val="00B42FCA"/>
    <w:rsid w:val="00BA5A4D"/>
    <w:rsid w:val="00C1483D"/>
    <w:rsid w:val="00C35498"/>
    <w:rsid w:val="00C6732F"/>
    <w:rsid w:val="00C735A4"/>
    <w:rsid w:val="00CC1F39"/>
    <w:rsid w:val="00CE3952"/>
    <w:rsid w:val="00CF4D00"/>
    <w:rsid w:val="00D640A6"/>
    <w:rsid w:val="00D77FFC"/>
    <w:rsid w:val="00D84D90"/>
    <w:rsid w:val="00D96792"/>
    <w:rsid w:val="00DA4AEA"/>
    <w:rsid w:val="00DD1A0F"/>
    <w:rsid w:val="00E365CC"/>
    <w:rsid w:val="00E8372E"/>
    <w:rsid w:val="00EA3DBD"/>
    <w:rsid w:val="00ED3709"/>
    <w:rsid w:val="00F241EC"/>
    <w:rsid w:val="00F34B2E"/>
    <w:rsid w:val="00F6194D"/>
    <w:rsid w:val="00FB0D6C"/>
    <w:rsid w:val="0B367028"/>
    <w:rsid w:val="0C4C0A3B"/>
    <w:rsid w:val="0E690BCC"/>
    <w:rsid w:val="0F09284E"/>
    <w:rsid w:val="14811392"/>
    <w:rsid w:val="25BF5932"/>
    <w:rsid w:val="27DF2E96"/>
    <w:rsid w:val="284D6BDB"/>
    <w:rsid w:val="2C9619FA"/>
    <w:rsid w:val="2D150F9E"/>
    <w:rsid w:val="303220AD"/>
    <w:rsid w:val="348C3C0A"/>
    <w:rsid w:val="35EC1182"/>
    <w:rsid w:val="37082DEF"/>
    <w:rsid w:val="39115E2D"/>
    <w:rsid w:val="47EC1BDD"/>
    <w:rsid w:val="54DF205E"/>
    <w:rsid w:val="5F5A5F68"/>
    <w:rsid w:val="61012ADE"/>
    <w:rsid w:val="613E3330"/>
    <w:rsid w:val="651D53C0"/>
    <w:rsid w:val="6B85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89107F2-EA17-489C-9D65-AC27AC36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NoSpacing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times">
    <w:name w:val="times"/>
    <w:basedOn w:val="DefaultParagraphFont"/>
    <w:qFormat/>
  </w:style>
  <w:style w:type="character" w:customStyle="1" w:styleId="TitleChar">
    <w:name w:val="Title Char"/>
    <w:link w:val="Title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tahoma">
    <w:name w:val="tahoma"/>
    <w:basedOn w:val="DefaultParagraphFont"/>
    <w:qFormat/>
  </w:style>
  <w:style w:type="character" w:customStyle="1" w:styleId="SubtitleChar">
    <w:name w:val="Subtitle Char"/>
    <w:link w:val="Subtitl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HeaderChar">
    <w:name w:val="Header Char"/>
    <w:link w:val="Header"/>
    <w:uiPriority w:val="99"/>
    <w:semiHidden/>
    <w:qFormat/>
    <w:rPr>
      <w:kern w:val="2"/>
      <w:sz w:val="18"/>
      <w:szCs w:val="18"/>
    </w:rPr>
  </w:style>
  <w:style w:type="character" w:customStyle="1" w:styleId="Heading2Char">
    <w:name w:val="Heading 2 Char"/>
    <w:link w:val="Heading2"/>
    <w:uiPriority w:val="9"/>
    <w:qFormat/>
    <w:rPr>
      <w:rFonts w:ascii="Cambria" w:eastAsia="SimSun" w:hAnsi="Cambria" w:cs="Times New Roman"/>
      <w:b/>
      <w:bCs/>
      <w:kern w:val="2"/>
      <w:sz w:val="32"/>
      <w:szCs w:val="32"/>
    </w:rPr>
  </w:style>
  <w:style w:type="character" w:customStyle="1" w:styleId="FooterChar">
    <w:name w:val="Footer Char"/>
    <w:link w:val="Footer"/>
    <w:uiPriority w:val="99"/>
    <w:semiHidden/>
    <w:qFormat/>
    <w:rPr>
      <w:kern w:val="2"/>
      <w:sz w:val="18"/>
      <w:szCs w:val="18"/>
    </w:rPr>
  </w:style>
  <w:style w:type="character" w:customStyle="1" w:styleId="Heading1Char">
    <w:name w:val="Heading 1 Char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TMLPreformattedChar">
    <w:name w:val="HTML Preformatted Char"/>
    <w:link w:val="HTMLPreformatted"/>
    <w:uiPriority w:val="99"/>
    <w:semiHidden/>
    <w:qFormat/>
    <w:rPr>
      <w:rFonts w:ascii="SimSun" w:hAnsi="SimSun" w:cs="SimSu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bcl666\AppData\Roaming\kingsoft\office6\templates\download\df1239b8-6d6e-4e44-8498-19438f050c36\&#26426;&#26800;&#24037;&#31243;&#24072;&#33521;&#25991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机械工程师英文简历.docx</Template>
  <TotalTime>1502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CHEN TIANHAO</cp:lastModifiedBy>
  <cp:revision>3</cp:revision>
  <dcterms:created xsi:type="dcterms:W3CDTF">2023-02-07T03:33:00Z</dcterms:created>
  <dcterms:modified xsi:type="dcterms:W3CDTF">2023-02-08T10:06:00Z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KSOTemplateUUID">
    <vt:lpwstr>v1.0_mb_yRS6+vhkT7gqI7vMpxZQfw==</vt:lpwstr>
  </property>
  <property fmtid="{D5CDD505-2E9C-101B-9397-08002B2CF9AE}" pid="4" name="ICV">
    <vt:lpwstr>97E1FDB7736D4BF490973623C8827A5E</vt:lpwstr>
  </property>
</Properties>
</file>